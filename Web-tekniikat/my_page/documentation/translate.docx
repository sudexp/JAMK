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4"/>
        <w:gridCol w:w="4854"/>
        <w:gridCol w:w="4854"/>
      </w:tblGrid>
      <w:tr w:rsidR="00964909" w14:paraId="6BF0FA8B" w14:textId="77777777" w:rsidTr="00A21BA1">
        <w:tc>
          <w:tcPr>
            <w:tcW w:w="4854" w:type="dxa"/>
          </w:tcPr>
          <w:p w14:paraId="59F77B1F" w14:textId="46D6ACA5" w:rsidR="00964909" w:rsidRPr="00C43AE7" w:rsidRDefault="00C7376F" w:rsidP="00297BC3">
            <w:pPr>
              <w:rPr>
                <w:lang w:val="en-US"/>
              </w:rPr>
            </w:pPr>
            <w:r w:rsidRPr="00C43AE7">
              <w:rPr>
                <w:lang w:val="en-US"/>
              </w:rPr>
              <w:t>I am a versatile person and</w:t>
            </w:r>
            <w:r w:rsidR="00964909" w:rsidRPr="00C43AE7">
              <w:rPr>
                <w:lang w:val="en-US"/>
              </w:rPr>
              <w:t xml:space="preserve"> I have many different hobbies.</w:t>
            </w:r>
            <w:r w:rsidR="00297BC3" w:rsidRPr="00C43AE7">
              <w:rPr>
                <w:lang w:val="en-US"/>
              </w:rPr>
              <w:t xml:space="preserve"> I will adduce at least 3 of them:</w:t>
            </w:r>
          </w:p>
        </w:tc>
        <w:tc>
          <w:tcPr>
            <w:tcW w:w="4854" w:type="dxa"/>
          </w:tcPr>
          <w:p w14:paraId="063B3DB1" w14:textId="31764A6C" w:rsidR="00964909" w:rsidRPr="00A21BA1" w:rsidRDefault="000B5A91" w:rsidP="00A405D6">
            <w:pPr>
              <w:rPr>
                <w:color w:val="000000" w:themeColor="text1"/>
              </w:rPr>
            </w:pPr>
            <w:r w:rsidRPr="00C43AE7">
              <w:rPr>
                <w:color w:val="000000" w:themeColor="text1"/>
                <w:lang w:val="fi-FI"/>
              </w:rPr>
              <w:t>Olen monipuolinen henkilö ja</w:t>
            </w:r>
            <w:r w:rsidR="00297BC3" w:rsidRPr="00C43AE7">
              <w:rPr>
                <w:color w:val="000000" w:themeColor="text1"/>
                <w:lang w:val="fi-FI"/>
              </w:rPr>
              <w:t xml:space="preserve"> minulla on monia erilaisia harrastuksia. </w:t>
            </w:r>
            <w:r w:rsidR="00297BC3" w:rsidRPr="00297BC3">
              <w:rPr>
                <w:color w:val="000000" w:themeColor="text1"/>
              </w:rPr>
              <w:t>Annan vähintään 3:</w:t>
            </w:r>
          </w:p>
        </w:tc>
        <w:tc>
          <w:tcPr>
            <w:tcW w:w="4854" w:type="dxa"/>
          </w:tcPr>
          <w:p w14:paraId="29BA5238" w14:textId="1437FF8B" w:rsidR="00964909" w:rsidRPr="00297BC3" w:rsidRDefault="00F77CEC" w:rsidP="00F81774">
            <w:r>
              <w:t>Я - разносторонний человек и</w:t>
            </w:r>
            <w:r w:rsidR="00964909" w:rsidRPr="00A405D6">
              <w:t xml:space="preserve"> у меня много различных увлечений.</w:t>
            </w:r>
            <w:r w:rsidR="00B95B41">
              <w:t xml:space="preserve"> </w:t>
            </w:r>
            <w:r w:rsidR="00B95B41" w:rsidRPr="00B95B41">
              <w:t>Приведу хотя бы 3 из них:</w:t>
            </w:r>
          </w:p>
        </w:tc>
      </w:tr>
      <w:tr w:rsidR="00964909" w14:paraId="67136672" w14:textId="77777777" w:rsidTr="00A21BA1">
        <w:tc>
          <w:tcPr>
            <w:tcW w:w="4854" w:type="dxa"/>
          </w:tcPr>
          <w:p w14:paraId="17BA60A6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Chess.</w:t>
            </w:r>
          </w:p>
          <w:p w14:paraId="641A7CFF" w14:textId="456DB1F6" w:rsidR="00964909" w:rsidRPr="00C43AE7" w:rsidRDefault="00B028E4" w:rsidP="00E9677B">
            <w:pPr>
              <w:rPr>
                <w:lang w:val="en-US"/>
              </w:rPr>
            </w:pPr>
            <w:r w:rsidRPr="00B028E4">
              <w:rPr>
                <w:lang w:val="en-US"/>
              </w:rPr>
              <w:t>I prefer intelligent games. Chess is one of them.</w:t>
            </w:r>
            <w:r>
              <w:rPr>
                <w:lang w:val="en-US"/>
              </w:rPr>
              <w:t xml:space="preserve"> </w:t>
            </w:r>
            <w:r w:rsidR="00964909" w:rsidRPr="00C43AE7">
              <w:rPr>
                <w:lang w:val="en-US"/>
              </w:rPr>
              <w:t xml:space="preserve">I play chess since childhood. This is the main hobby in my life. I am an international master (since 2012). At the </w:t>
            </w:r>
            <w:r w:rsidR="000A3913" w:rsidRPr="00C43AE7">
              <w:rPr>
                <w:lang w:val="en-US"/>
              </w:rPr>
              <w:t>moment,</w:t>
            </w:r>
            <w:r w:rsidR="00964909" w:rsidRPr="00C43AE7">
              <w:rPr>
                <w:lang w:val="en-US"/>
              </w:rPr>
              <w:t xml:space="preserve"> I play chess rarely (basically for the Jyväskylä club in Finland's team championship).</w:t>
            </w:r>
          </w:p>
          <w:p w14:paraId="673A216B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The best achievements in chess were:</w:t>
            </w:r>
          </w:p>
          <w:p w14:paraId="3C20FD75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the multiple champion of the Republic of Karelia.</w:t>
            </w:r>
          </w:p>
          <w:p w14:paraId="58A84772" w14:textId="77777777" w:rsidR="00964909" w:rsidRPr="00C43AE7" w:rsidRDefault="00964909" w:rsidP="00E9677B">
            <w:pPr>
              <w:rPr>
                <w:lang w:val="en-US"/>
              </w:rPr>
            </w:pPr>
            <w:r w:rsidRPr="00C43AE7">
              <w:rPr>
                <w:lang w:val="en-US"/>
              </w:rPr>
              <w:t>champion of the Barents Region (2002).</w:t>
            </w:r>
          </w:p>
          <w:p w14:paraId="4B3CA363" w14:textId="4AC9C75D" w:rsidR="00964909" w:rsidRPr="00C43AE7" w:rsidRDefault="00964909" w:rsidP="00F81774">
            <w:pPr>
              <w:rPr>
                <w:lang w:val="en-US"/>
              </w:rPr>
            </w:pPr>
            <w:r w:rsidRPr="00C43AE7">
              <w:rPr>
                <w:lang w:val="en-US"/>
              </w:rPr>
              <w:t>champion of the North-West of Russia (rapid chess, 2014).</w:t>
            </w:r>
          </w:p>
        </w:tc>
        <w:tc>
          <w:tcPr>
            <w:tcW w:w="4854" w:type="dxa"/>
          </w:tcPr>
          <w:p w14:paraId="2C017A30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 w:eastAsia="ru-RU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Shakki.</w:t>
            </w:r>
          </w:p>
          <w:p w14:paraId="4FB93C62" w14:textId="692058F5" w:rsidR="00964909" w:rsidRPr="00A21BA1" w:rsidRDefault="00307C5A" w:rsidP="00E9677B">
            <w:pPr>
              <w:rPr>
                <w:color w:val="000000" w:themeColor="text1"/>
                <w:lang w:val="fi-FI"/>
              </w:rPr>
            </w:pPr>
            <w:r w:rsidRPr="00307C5A">
              <w:rPr>
                <w:color w:val="000000" w:themeColor="text1"/>
                <w:lang w:val="fi-FI"/>
              </w:rPr>
              <w:t>Mieluummin</w:t>
            </w:r>
            <w:r>
              <w:rPr>
                <w:color w:val="000000" w:themeColor="text1"/>
                <w:lang w:val="fi-FI"/>
              </w:rPr>
              <w:t xml:space="preserve"> </w:t>
            </w:r>
            <w:r w:rsidRPr="00307C5A">
              <w:rPr>
                <w:color w:val="000000" w:themeColor="text1"/>
                <w:lang w:val="fi-FI"/>
              </w:rPr>
              <w:t>pelaan</w:t>
            </w:r>
            <w:r>
              <w:rPr>
                <w:color w:val="000000" w:themeColor="text1"/>
                <w:lang w:val="fi-FI"/>
              </w:rPr>
              <w:t xml:space="preserve"> älykkäitä</w:t>
            </w:r>
            <w:r w:rsidRPr="00307C5A">
              <w:rPr>
                <w:color w:val="000000" w:themeColor="text1"/>
                <w:lang w:val="fi-FI"/>
              </w:rPr>
              <w:t xml:space="preserve"> peli</w:t>
            </w:r>
            <w:r>
              <w:rPr>
                <w:color w:val="000000" w:themeColor="text1"/>
                <w:lang w:val="fi-FI"/>
              </w:rPr>
              <w:t>ä</w:t>
            </w:r>
            <w:r w:rsidRPr="00307C5A">
              <w:rPr>
                <w:color w:val="000000" w:themeColor="text1"/>
                <w:lang w:val="fi-FI"/>
              </w:rPr>
              <w:t>. Shakki on yks</w:t>
            </w:r>
            <w:r>
              <w:rPr>
                <w:color w:val="000000" w:themeColor="text1"/>
                <w:lang w:val="fi-FI"/>
              </w:rPr>
              <w:t>i ni</w:t>
            </w:r>
            <w:r w:rsidRPr="00307C5A">
              <w:rPr>
                <w:color w:val="000000" w:themeColor="text1"/>
                <w:lang w:val="fi-FI"/>
              </w:rPr>
              <w:t>istä.</w:t>
            </w:r>
            <w:r>
              <w:rPr>
                <w:color w:val="000000" w:themeColor="text1"/>
                <w:lang w:val="fi-FI"/>
              </w:rPr>
              <w:t xml:space="preserve"> </w:t>
            </w:r>
            <w:r w:rsidR="00964909" w:rsidRPr="00C43AE7">
              <w:rPr>
                <w:color w:val="000000" w:themeColor="text1"/>
                <w:lang w:val="fi-FI"/>
              </w:rPr>
              <w:t>Shakkia olen pelannut lapsuudesta lähtien. Se on pääharrastus elämässäni. Olen kansainvälinen shakkimestari (vuodesta 2012). Nykyään pelaan shakkia harvoin (käytännössä Jyväs-shakin joukkueessa SM-liigassa).</w:t>
            </w:r>
          </w:p>
          <w:p w14:paraId="104E573E" w14:textId="77777777" w:rsidR="00964909" w:rsidRPr="00C43AE7" w:rsidRDefault="00964909" w:rsidP="00E9677B">
            <w:pPr>
              <w:rPr>
                <w:color w:val="000000" w:themeColor="text1"/>
                <w:lang w:val="fi-FI"/>
              </w:rPr>
            </w:pPr>
            <w:r w:rsidRPr="00C43AE7">
              <w:rPr>
                <w:color w:val="000000" w:themeColor="text1"/>
                <w:lang w:val="fi-FI"/>
              </w:rPr>
              <w:t>Parhaimmat shakkisaavutukset ovat ollet:</w:t>
            </w:r>
          </w:p>
          <w:p w14:paraId="28759E9F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olen monikertainen Karjalan tasavallan mestari.</w:t>
            </w:r>
          </w:p>
          <w:p w14:paraId="4352FCF9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olen Barentsin alueen mestari (2002).</w:t>
            </w:r>
          </w:p>
          <w:p w14:paraId="61BFB3AC" w14:textId="77777777" w:rsidR="00964909" w:rsidRPr="00C43AE7" w:rsidRDefault="00964909" w:rsidP="00E9677B">
            <w:pPr>
              <w:rPr>
                <w:rFonts w:eastAsia="Times New Roman"/>
                <w:color w:val="000000" w:themeColor="text1"/>
                <w:lang w:val="fi-FI"/>
              </w:rPr>
            </w:pPr>
            <w:r w:rsidRPr="00C43AE7">
              <w:rPr>
                <w:rFonts w:eastAsia="Times New Roman"/>
                <w:color w:val="000000" w:themeColor="text1"/>
                <w:lang w:val="fi-FI"/>
              </w:rPr>
              <w:t>olen luoteis Venäjän mestari (nopea shakki, 2014).</w:t>
            </w:r>
          </w:p>
          <w:p w14:paraId="7054D950" w14:textId="77777777" w:rsidR="00964909" w:rsidRPr="00C43AE7" w:rsidRDefault="00964909" w:rsidP="00F81774">
            <w:pPr>
              <w:rPr>
                <w:rFonts w:eastAsia="Times New Roman"/>
                <w:color w:val="000000" w:themeColor="text1"/>
                <w:lang w:val="fi-FI"/>
              </w:rPr>
            </w:pPr>
          </w:p>
        </w:tc>
        <w:tc>
          <w:tcPr>
            <w:tcW w:w="4854" w:type="dxa"/>
          </w:tcPr>
          <w:p w14:paraId="09077E16" w14:textId="7D106480" w:rsidR="00964909" w:rsidRDefault="00964909" w:rsidP="00E9677B">
            <w:r>
              <w:t>Шахматы.</w:t>
            </w:r>
          </w:p>
          <w:p w14:paraId="7F7CD619" w14:textId="0E7F6E7F" w:rsidR="00964909" w:rsidRDefault="00B028E4" w:rsidP="00E9677B">
            <w:r>
              <w:t>Предпочитаю</w:t>
            </w:r>
            <w:r w:rsidR="00BF0658">
              <w:t xml:space="preserve"> интеллектуальные игры. Шахматы – одна из них. </w:t>
            </w:r>
            <w:r w:rsidR="00964909">
              <w:t>Играю в шахматы с детства. Это главное хобби в моей жизни. Являюсь международным мастером (с 2012 г.). В данный момент играю в шахматы редко (в основном за клуб Ювяскюля в командном первенстве Финляндии).</w:t>
            </w:r>
          </w:p>
          <w:p w14:paraId="732E818D" w14:textId="77777777" w:rsidR="00964909" w:rsidRDefault="00964909" w:rsidP="00E9677B">
            <w:r>
              <w:t>Лучшие достижения в шахматах были:</w:t>
            </w:r>
          </w:p>
          <w:p w14:paraId="5A2D03D2" w14:textId="77777777" w:rsidR="00964909" w:rsidRDefault="00964909" w:rsidP="00E9677B">
            <w:r>
              <w:t>многократный чемпион Республики Карелия;</w:t>
            </w:r>
          </w:p>
          <w:p w14:paraId="0BF86409" w14:textId="77777777" w:rsidR="00964909" w:rsidRDefault="00964909" w:rsidP="00E9677B">
            <w:r>
              <w:t>чемпион Баренц-региона (2002 г.).</w:t>
            </w:r>
          </w:p>
          <w:p w14:paraId="0221D5CA" w14:textId="53227174" w:rsidR="00964909" w:rsidRDefault="00964909" w:rsidP="00F81774">
            <w:r>
              <w:t>чемпион Северо-Запада России (быстрые шахматы, 2014 г.).</w:t>
            </w:r>
          </w:p>
        </w:tc>
      </w:tr>
      <w:tr w:rsidR="00964909" w14:paraId="096DC8EA" w14:textId="77777777" w:rsidTr="00A21BA1">
        <w:tc>
          <w:tcPr>
            <w:tcW w:w="4854" w:type="dxa"/>
          </w:tcPr>
          <w:p w14:paraId="16C89C49" w14:textId="14929C8A" w:rsidR="00964909" w:rsidRPr="00C43AE7" w:rsidRDefault="00964909" w:rsidP="00F81774">
            <w:pPr>
              <w:rPr>
                <w:lang w:val="en-US"/>
              </w:rPr>
            </w:pPr>
            <w:r w:rsidRPr="00C43AE7">
              <w:rPr>
                <w:lang w:val="en-US"/>
              </w:rPr>
              <w:t>In my spare time I prefer cycling and table tennis from active sports.</w:t>
            </w:r>
          </w:p>
        </w:tc>
        <w:tc>
          <w:tcPr>
            <w:tcW w:w="4854" w:type="dxa"/>
          </w:tcPr>
          <w:p w14:paraId="292064AD" w14:textId="35D27674" w:rsidR="00964909" w:rsidRPr="00C43AE7" w:rsidRDefault="00964909" w:rsidP="00B14C9C">
            <w:pPr>
              <w:rPr>
                <w:lang w:val="fi-FI"/>
              </w:rPr>
            </w:pPr>
            <w:r w:rsidRPr="00C43AE7">
              <w:rPr>
                <w:lang w:val="fi-FI"/>
              </w:rPr>
              <w:t>Vapaa-ajallani mieluummin polkupyöräily</w:t>
            </w:r>
            <w:r w:rsidR="00B14C9C">
              <w:rPr>
                <w:lang w:val="fi-FI"/>
              </w:rPr>
              <w:t>n</w:t>
            </w:r>
            <w:r w:rsidRPr="00C43AE7">
              <w:rPr>
                <w:lang w:val="fi-FI"/>
              </w:rPr>
              <w:t xml:space="preserve"> ja </w:t>
            </w:r>
            <w:r w:rsidR="00B14C9C">
              <w:rPr>
                <w:lang w:val="fi-FI"/>
              </w:rPr>
              <w:t xml:space="preserve">pelaan </w:t>
            </w:r>
            <w:r w:rsidRPr="00C43AE7">
              <w:rPr>
                <w:lang w:val="fi-FI"/>
              </w:rPr>
              <w:t>pöytätennistä aktiivisesta urheilusta.</w:t>
            </w:r>
          </w:p>
        </w:tc>
        <w:tc>
          <w:tcPr>
            <w:tcW w:w="4854" w:type="dxa"/>
          </w:tcPr>
          <w:p w14:paraId="5AC3179D" w14:textId="724DDAD9" w:rsidR="00964909" w:rsidRDefault="00964909" w:rsidP="00F81774">
            <w:r w:rsidRPr="00B879A8">
              <w:t>В свободное время из активных видов спорта предпочитаю езду на велосипеде и настольный теннис.</w:t>
            </w:r>
          </w:p>
        </w:tc>
      </w:tr>
      <w:tr w:rsidR="00964909" w14:paraId="66D432C7" w14:textId="77777777" w:rsidTr="00A21BA1">
        <w:tc>
          <w:tcPr>
            <w:tcW w:w="4854" w:type="dxa"/>
          </w:tcPr>
          <w:p w14:paraId="53C17B8B" w14:textId="5B980FFA" w:rsidR="00964909" w:rsidRPr="00AD17E3" w:rsidRDefault="00964909" w:rsidP="00270B5B">
            <w:pPr>
              <w:rPr>
                <w:lang w:val="fi-FI"/>
              </w:rPr>
            </w:pPr>
            <w:r w:rsidRPr="00C43AE7">
              <w:rPr>
                <w:lang w:val="en-US"/>
              </w:rPr>
              <w:t>In Finland, people have excellent conditions for cycling - bicycle infrastructure is recognized as one of the best in the world!</w:t>
            </w:r>
            <w:r w:rsidR="00270B5B" w:rsidRPr="00C43AE7">
              <w:rPr>
                <w:lang w:val="en-US"/>
              </w:rPr>
              <w:t xml:space="preserve"> </w:t>
            </w:r>
            <w:r w:rsidR="00EE1059" w:rsidRPr="00EE1059">
              <w:t>We ride bicycles with pleasure the whole family!</w:t>
            </w:r>
          </w:p>
        </w:tc>
        <w:tc>
          <w:tcPr>
            <w:tcW w:w="4854" w:type="dxa"/>
          </w:tcPr>
          <w:p w14:paraId="25BC723A" w14:textId="77777777" w:rsidR="00964909" w:rsidRPr="00C43AE7" w:rsidRDefault="00964909" w:rsidP="00F81774">
            <w:pPr>
              <w:rPr>
                <w:lang w:val="fi-FI"/>
              </w:rPr>
            </w:pPr>
            <w:r w:rsidRPr="00C43AE7">
              <w:rPr>
                <w:lang w:val="fi-FI"/>
              </w:rPr>
              <w:t>Suomessa ihmisillä on erinomaiset edellytykset pyöräilyyn - polkupyörän infrastruktuuri on tunnustettu yhdeksi maailman parhaimmista!</w:t>
            </w:r>
          </w:p>
          <w:p w14:paraId="40AD68B9" w14:textId="4976EE3E" w:rsidR="00AD17E3" w:rsidRDefault="00AD17E3" w:rsidP="00F81774">
            <w:r>
              <w:t>???</w:t>
            </w:r>
          </w:p>
        </w:tc>
        <w:tc>
          <w:tcPr>
            <w:tcW w:w="4854" w:type="dxa"/>
          </w:tcPr>
          <w:p w14:paraId="57976A41" w14:textId="46F4E4AC" w:rsidR="00964909" w:rsidRDefault="00964909" w:rsidP="00270B5B">
            <w:r w:rsidRPr="00E32CFC">
              <w:t>В Финляндии у людей отличные усл</w:t>
            </w:r>
            <w:r>
              <w:t xml:space="preserve">овия для езды на велосипеде - </w:t>
            </w:r>
            <w:r w:rsidRPr="00E32CFC">
              <w:t>велосипедная инфраструктура признана одной из лучших в мире!</w:t>
            </w:r>
            <w:r w:rsidR="00D73624">
              <w:t xml:space="preserve"> </w:t>
            </w:r>
            <w:r w:rsidR="00270B5B" w:rsidRPr="00270B5B">
              <w:t>Катаемся на велосипедах с удовольствием всей семьей</w:t>
            </w:r>
            <w:r w:rsidR="00270B5B">
              <w:t>.</w:t>
            </w:r>
          </w:p>
        </w:tc>
      </w:tr>
      <w:tr w:rsidR="00964909" w14:paraId="4C68C1EE" w14:textId="77777777" w:rsidTr="00A21BA1">
        <w:tc>
          <w:tcPr>
            <w:tcW w:w="4854" w:type="dxa"/>
          </w:tcPr>
          <w:p w14:paraId="2A8EEAD5" w14:textId="58101D64" w:rsidR="00964909" w:rsidRPr="00C43AE7" w:rsidRDefault="00964909" w:rsidP="00F81774">
            <w:pPr>
              <w:rPr>
                <w:lang w:val="en-US"/>
              </w:rPr>
            </w:pPr>
            <w:r w:rsidRPr="00C43AE7">
              <w:rPr>
                <w:lang w:val="en-US"/>
              </w:rPr>
              <w:t>I like to play table tennis. It develops, for example, agility, reaction speed, ability to concentrate attention, vision, etc.</w:t>
            </w:r>
          </w:p>
        </w:tc>
        <w:tc>
          <w:tcPr>
            <w:tcW w:w="4854" w:type="dxa"/>
          </w:tcPr>
          <w:p w14:paraId="47D3B815" w14:textId="266D4E0A" w:rsidR="00964909" w:rsidRPr="00C43AE7" w:rsidRDefault="00964909" w:rsidP="00F81774">
            <w:pPr>
              <w:rPr>
                <w:lang w:val="fi-FI"/>
              </w:rPr>
            </w:pPr>
            <w:r w:rsidRPr="00C43AE7">
              <w:rPr>
                <w:lang w:val="fi-FI"/>
              </w:rPr>
              <w:t>Tykkään pelata pöytätennistä. Se kehittää esimerkiksi ketteryyttä, reaktionopeutta, keskittymiskykyä, näkökykyä jne.</w:t>
            </w:r>
          </w:p>
        </w:tc>
        <w:tc>
          <w:tcPr>
            <w:tcW w:w="4854" w:type="dxa"/>
          </w:tcPr>
          <w:p w14:paraId="2049DB24" w14:textId="3CB70B16" w:rsidR="00964909" w:rsidRPr="00E32CFC" w:rsidRDefault="00964909" w:rsidP="00800EB3">
            <w:r>
              <w:t>Мне нравится играть в настольный теннис. Он развивает</w:t>
            </w:r>
            <w:r w:rsidRPr="00AE1E5E">
              <w:t xml:space="preserve">, например, ловкость, скорость </w:t>
            </w:r>
            <w:r w:rsidRPr="00AE1E5E">
              <w:lastRenderedPageBreak/>
              <w:t>реакции, способность концентрировать внимание, зрение и т.д.</w:t>
            </w:r>
            <w:r>
              <w:t xml:space="preserve"> </w:t>
            </w:r>
          </w:p>
        </w:tc>
      </w:tr>
      <w:tr w:rsidR="00C43AE7" w:rsidRPr="00493FED" w14:paraId="52D4FF81" w14:textId="77777777" w:rsidTr="00A21BA1">
        <w:tc>
          <w:tcPr>
            <w:tcW w:w="4854" w:type="dxa"/>
          </w:tcPr>
          <w:p w14:paraId="75384205" w14:textId="0D50ACA9" w:rsidR="00C43AE7" w:rsidRPr="00C43AE7" w:rsidRDefault="001A2369" w:rsidP="00F81774">
            <w:pPr>
              <w:rPr>
                <w:lang w:val="en-US"/>
              </w:rPr>
            </w:pPr>
            <w:r w:rsidRPr="001A2369">
              <w:rPr>
                <w:lang w:val="en-US"/>
              </w:rPr>
              <w:lastRenderedPageBreak/>
              <w:t>A</w:t>
            </w:r>
            <w:r w:rsidR="002B32F0" w:rsidRPr="002B32F0">
              <w:rPr>
                <w:lang w:val="en-US"/>
              </w:rPr>
              <w:t xml:space="preserve">lso </w:t>
            </w:r>
            <w:r>
              <w:rPr>
                <w:lang w:val="en-US"/>
              </w:rPr>
              <w:t xml:space="preserve">I </w:t>
            </w:r>
            <w:r w:rsidR="00234F60">
              <w:rPr>
                <w:lang w:val="en-US"/>
              </w:rPr>
              <w:t xml:space="preserve">like to listen </w:t>
            </w:r>
            <w:r w:rsidR="00382891">
              <w:rPr>
                <w:lang w:val="en-US"/>
              </w:rPr>
              <w:t xml:space="preserve">a </w:t>
            </w:r>
            <w:r w:rsidR="002B32F0" w:rsidRPr="002B32F0">
              <w:rPr>
                <w:lang w:val="en-US"/>
              </w:rPr>
              <w:t>good music.</w:t>
            </w:r>
          </w:p>
        </w:tc>
        <w:tc>
          <w:tcPr>
            <w:tcW w:w="4854" w:type="dxa"/>
          </w:tcPr>
          <w:p w14:paraId="0A49A9B0" w14:textId="15357BF5" w:rsidR="00C43AE7" w:rsidRPr="001A2369" w:rsidRDefault="001A2369" w:rsidP="00F81774">
            <w:pPr>
              <w:rPr>
                <w:lang w:val="fi-FI"/>
              </w:rPr>
            </w:pPr>
            <w:r w:rsidRPr="001A2369">
              <w:rPr>
                <w:lang w:val="fi-FI"/>
              </w:rPr>
              <w:t>Lisäksi tykkään kuunnella hyvää musiikkia.</w:t>
            </w:r>
          </w:p>
        </w:tc>
        <w:tc>
          <w:tcPr>
            <w:tcW w:w="4854" w:type="dxa"/>
          </w:tcPr>
          <w:p w14:paraId="46FF7FC2" w14:textId="11A06731" w:rsidR="00C43AE7" w:rsidRPr="00493FED" w:rsidRDefault="001B0981" w:rsidP="00800EB3">
            <w:r>
              <w:t>Также л</w:t>
            </w:r>
            <w:r w:rsidR="00D7677E">
              <w:t>юблю</w:t>
            </w:r>
            <w:r w:rsidR="00D7677E" w:rsidRPr="00493FED">
              <w:t xml:space="preserve"> </w:t>
            </w:r>
            <w:r w:rsidR="00D7677E">
              <w:t>слушат</w:t>
            </w:r>
            <w:r w:rsidR="00D7677E" w:rsidRPr="00493FED">
              <w:t>ь хорошую музыку.</w:t>
            </w:r>
          </w:p>
        </w:tc>
      </w:tr>
      <w:tr w:rsidR="00964909" w14:paraId="3966EDA1" w14:textId="77777777" w:rsidTr="00A21BA1">
        <w:tc>
          <w:tcPr>
            <w:tcW w:w="4854" w:type="dxa"/>
          </w:tcPr>
          <w:p w14:paraId="27DAD65C" w14:textId="687F5C7B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Welcome to my page!</w:t>
            </w:r>
          </w:p>
          <w:p w14:paraId="37D5F096" w14:textId="67E5C8D8" w:rsidR="00964909" w:rsidRPr="00A44A7D" w:rsidRDefault="00964909" w:rsidP="00D50108">
            <w:pPr>
              <w:rPr>
                <w:lang w:val="en-US"/>
              </w:rPr>
            </w:pPr>
            <w:r w:rsidRPr="00621789">
              <w:rPr>
                <w:lang w:val="en-US"/>
              </w:rPr>
              <w:t>My name is Dmitry, I'm 34 years old. I'm from Russia, but I live in Finland for about 3 years</w:t>
            </w:r>
            <w:r>
              <w:rPr>
                <w:lang w:val="en-US"/>
              </w:rPr>
              <w:t xml:space="preserve"> </w:t>
            </w:r>
            <w:r w:rsidRPr="00323A4D">
              <w:rPr>
                <w:lang w:val="en-US"/>
              </w:rPr>
              <w:t>already</w:t>
            </w:r>
            <w:r w:rsidRPr="00621789">
              <w:rPr>
                <w:lang w:val="en-US"/>
              </w:rPr>
              <w:t>. I'm married and I have 2 children. I have a higher education in mechanical engineer, experience as a state forensic expert for more than 8 years. At the moment, I'm interested in changing my profession: I study at the J</w:t>
            </w:r>
            <w:r>
              <w:rPr>
                <w:lang w:val="en-US"/>
              </w:rPr>
              <w:t>AMK</w:t>
            </w:r>
            <w:r w:rsidRPr="00621789">
              <w:rPr>
                <w:lang w:val="en-US"/>
              </w:rPr>
              <w:t xml:space="preserve"> University of Applied Sciences in Jyväskylä on the IT department.</w:t>
            </w:r>
          </w:p>
        </w:tc>
        <w:tc>
          <w:tcPr>
            <w:tcW w:w="4854" w:type="dxa"/>
          </w:tcPr>
          <w:p w14:paraId="3AA94CDC" w14:textId="77777777" w:rsidR="00964909" w:rsidRPr="00C43AE7" w:rsidRDefault="00964909" w:rsidP="00D50108">
            <w:pPr>
              <w:rPr>
                <w:lang w:val="fi-FI"/>
              </w:rPr>
            </w:pPr>
            <w:r w:rsidRPr="00C43AE7">
              <w:rPr>
                <w:lang w:val="fi-FI"/>
              </w:rPr>
              <w:t>Tervetuloa minun sivulle!</w:t>
            </w:r>
          </w:p>
          <w:p w14:paraId="257B8502" w14:textId="7E8BE93A" w:rsidR="00964909" w:rsidRPr="00C43AE7" w:rsidRDefault="00964909" w:rsidP="00247ECB">
            <w:pPr>
              <w:rPr>
                <w:lang w:val="fi-FI"/>
              </w:rPr>
            </w:pPr>
            <w:r w:rsidRPr="00C43AE7">
              <w:rPr>
                <w:lang w:val="fi-FI"/>
              </w:rPr>
              <w:t>Olen Dmitry, 34-vuotias mies. Olen kotoisin Venäjältä, mutta olen asunnut Suomessa jo noin 3 vuotta. Olen naimisissa ja minulla on 2 lasta. Minulla on mekaanisen insinöörin korkeakoulututkinto, ty</w:t>
            </w:r>
            <w:r>
              <w:rPr>
                <w:lang w:val="fi-FI"/>
              </w:rPr>
              <w:t>ö</w:t>
            </w:r>
            <w:r w:rsidRPr="00C43AE7">
              <w:rPr>
                <w:lang w:val="fi-FI"/>
              </w:rPr>
              <w:t xml:space="preserve">kokemus </w:t>
            </w:r>
            <w:r w:rsidRPr="00C43AE7">
              <w:rPr>
                <w:rFonts w:ascii="Arial" w:hAnsi="Arial" w:cs="Arial"/>
                <w:lang w:val="fi-FI"/>
              </w:rPr>
              <w:t>valtion oikeuden tutkimustoimistossa</w:t>
            </w:r>
            <w:r w:rsidRPr="00C43AE7">
              <w:rPr>
                <w:lang w:val="fi-FI"/>
              </w:rPr>
              <w:t xml:space="preserve"> asiantuntijana yli 8 vuotta. Tällä hetkellä olen kiinnostunut muuttamaan ammattini:</w:t>
            </w:r>
            <w:r w:rsidR="00992250">
              <w:rPr>
                <w:lang w:val="fi-FI"/>
              </w:rPr>
              <w:t xml:space="preserve"> opiskelen Jyväskylän</w:t>
            </w:r>
            <w:bookmarkStart w:id="0" w:name="_GoBack"/>
            <w:bookmarkEnd w:id="0"/>
            <w:r w:rsidRPr="00C43AE7">
              <w:rPr>
                <w:lang w:val="fi-FI"/>
              </w:rPr>
              <w:t xml:space="preserve"> ammattikorkeakoulussa IT-instituutissa ICT-alaa.</w:t>
            </w:r>
          </w:p>
        </w:tc>
        <w:tc>
          <w:tcPr>
            <w:tcW w:w="4854" w:type="dxa"/>
          </w:tcPr>
          <w:p w14:paraId="4912D52A" w14:textId="77777777" w:rsidR="00964909" w:rsidRDefault="00964909" w:rsidP="00D50108">
            <w:r>
              <w:t>Добро пожаловать на мою страницу!</w:t>
            </w:r>
          </w:p>
          <w:p w14:paraId="0EAA6164" w14:textId="617C41DD" w:rsidR="00964909" w:rsidRPr="00F64580" w:rsidRDefault="00964909" w:rsidP="00D50108">
            <w:r>
              <w:t xml:space="preserve">Меня зовут Дмитрий, мне 34 года. Русский, женат, 2 детей. Имею высшее образование инженера-механика, опыт работы государственным судебным экспертом более 8 лет. Проживаю в Финляндии уже около 3 лет. В данный момент я заинтересован в смене профессии: учусь в Университете прикладных наук </w:t>
            </w:r>
            <w:r>
              <w:rPr>
                <w:lang w:val="fi-FI"/>
              </w:rPr>
              <w:t>JAMK</w:t>
            </w:r>
            <w:r w:rsidRPr="00C43AE7">
              <w:t xml:space="preserve"> </w:t>
            </w:r>
            <w:r>
              <w:t xml:space="preserve">г. Ювяскюля на отделении </w:t>
            </w:r>
            <w:r>
              <w:rPr>
                <w:lang w:val="fi-FI"/>
              </w:rPr>
              <w:t>IT</w:t>
            </w:r>
            <w:r w:rsidRPr="00C43AE7">
              <w:t>-технологий.</w:t>
            </w:r>
          </w:p>
        </w:tc>
      </w:tr>
      <w:tr w:rsidR="00964909" w14:paraId="2271C69A" w14:textId="77777777" w:rsidTr="00A21BA1">
        <w:tc>
          <w:tcPr>
            <w:tcW w:w="4854" w:type="dxa"/>
          </w:tcPr>
          <w:p w14:paraId="06885E48" w14:textId="77777777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Basic 11-year school education with in-depth study of physics and mathematics.</w:t>
            </w:r>
          </w:p>
          <w:p w14:paraId="0A5042F2" w14:textId="445E3B78" w:rsidR="00964909" w:rsidRPr="0059193F" w:rsidRDefault="00964909" w:rsidP="00FD2F20">
            <w:pPr>
              <w:rPr>
                <w:lang w:val="en-US"/>
              </w:rPr>
            </w:pPr>
            <w:r w:rsidRPr="0059193F">
              <w:t xml:space="preserve">Lyceum </w:t>
            </w:r>
            <w:r>
              <w:t>№ 1 (</w:t>
            </w:r>
            <w:r w:rsidRPr="0059193F">
              <w:t>Petrozavodsk</w:t>
            </w:r>
            <w:r>
              <w:t xml:space="preserve">, </w:t>
            </w:r>
            <w:r>
              <w:rPr>
                <w:lang w:val="en-US"/>
              </w:rPr>
              <w:t>Russia</w:t>
            </w:r>
            <w:r>
              <w:t>).</w:t>
            </w:r>
          </w:p>
        </w:tc>
        <w:tc>
          <w:tcPr>
            <w:tcW w:w="4854" w:type="dxa"/>
          </w:tcPr>
          <w:p w14:paraId="3A8A0C0B" w14:textId="77777777" w:rsidR="00964909" w:rsidRPr="00C43AE7" w:rsidRDefault="00964909" w:rsidP="00D50108">
            <w:pPr>
              <w:rPr>
                <w:lang w:val="fi-FI"/>
              </w:rPr>
            </w:pPr>
            <w:r w:rsidRPr="00C43AE7">
              <w:rPr>
                <w:lang w:val="fi-FI"/>
              </w:rPr>
              <w:t>11-vuotisen peruskoulutuksen perusteellinen fysiikan ja matematiikan tutkimus.</w:t>
            </w:r>
          </w:p>
          <w:p w14:paraId="4424FEF4" w14:textId="135187E4" w:rsidR="00964909" w:rsidRDefault="00964909" w:rsidP="00FD2F20">
            <w:r w:rsidRPr="0059193F">
              <w:t xml:space="preserve">Lyseum № 1 </w:t>
            </w:r>
            <w:r>
              <w:t>(Petroskoi, Ven</w:t>
            </w:r>
            <w:r>
              <w:rPr>
                <w:lang w:val="fi-FI"/>
              </w:rPr>
              <w:t>äjä</w:t>
            </w:r>
            <w:r>
              <w:t>)</w:t>
            </w:r>
            <w:r w:rsidRPr="0059193F">
              <w:t>.</w:t>
            </w:r>
          </w:p>
        </w:tc>
        <w:tc>
          <w:tcPr>
            <w:tcW w:w="4854" w:type="dxa"/>
          </w:tcPr>
          <w:p w14:paraId="34E8437B" w14:textId="77777777" w:rsidR="00964909" w:rsidRDefault="00964909" w:rsidP="00D50108">
            <w:r w:rsidRPr="00E221EC">
              <w:t>Базовое 11-летнее школьное образование с углубленным изучением физики и математики.</w:t>
            </w:r>
          </w:p>
          <w:p w14:paraId="5A55A397" w14:textId="5D3F2972" w:rsidR="00964909" w:rsidRDefault="00964909" w:rsidP="00D50108">
            <w:r>
              <w:t>Лицей №1 города Петрозаводска</w:t>
            </w:r>
          </w:p>
        </w:tc>
      </w:tr>
      <w:tr w:rsidR="00964909" w14:paraId="6349EEF4" w14:textId="77777777" w:rsidTr="00A21BA1">
        <w:tc>
          <w:tcPr>
            <w:tcW w:w="4854" w:type="dxa"/>
          </w:tcPr>
          <w:p w14:paraId="27517187" w14:textId="51D55F34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Higher education: specialization "Technical management", specialty "Forestry machinery and equipment" (Forest Engineering Department).</w:t>
            </w:r>
          </w:p>
        </w:tc>
        <w:tc>
          <w:tcPr>
            <w:tcW w:w="4854" w:type="dxa"/>
          </w:tcPr>
          <w:p w14:paraId="7A7D02B5" w14:textId="6A88EAA3" w:rsidR="00964909" w:rsidRPr="00C43AE7" w:rsidRDefault="00964909" w:rsidP="00F339AB">
            <w:pPr>
              <w:rPr>
                <w:lang w:val="fi-FI"/>
              </w:rPr>
            </w:pPr>
            <w:r w:rsidRPr="00C43AE7">
              <w:rPr>
                <w:lang w:val="fi-FI"/>
              </w:rPr>
              <w:t>Korkeakoulutus: erikoistuminen "Tekninen johtaminen", erikoisuus "Metsäkonetekniikka ja -laitteet" (Metsäteollisuusosasto).</w:t>
            </w:r>
          </w:p>
        </w:tc>
        <w:tc>
          <w:tcPr>
            <w:tcW w:w="4854" w:type="dxa"/>
          </w:tcPr>
          <w:p w14:paraId="28DDE293" w14:textId="219E52A6" w:rsidR="00964909" w:rsidRPr="00652C27" w:rsidRDefault="00964909" w:rsidP="00652C27">
            <w:r w:rsidRPr="00C43AE7">
              <w:t>Высшее образование: специализация “Технический менеджмент”, специальность “Машины и оборудование лесного комплекса” (Лесоинженерный факультет).</w:t>
            </w:r>
          </w:p>
        </w:tc>
      </w:tr>
      <w:tr w:rsidR="00964909" w14:paraId="4FC18689" w14:textId="77777777" w:rsidTr="00A21BA1">
        <w:tc>
          <w:tcPr>
            <w:tcW w:w="4854" w:type="dxa"/>
          </w:tcPr>
          <w:p w14:paraId="686A11B5" w14:textId="77777777" w:rsidR="00964909" w:rsidRPr="00B665DA" w:rsidRDefault="00964909" w:rsidP="00D50108"/>
        </w:tc>
        <w:tc>
          <w:tcPr>
            <w:tcW w:w="4854" w:type="dxa"/>
          </w:tcPr>
          <w:p w14:paraId="03D5FC71" w14:textId="77777777" w:rsidR="00964909" w:rsidRPr="00792D1C" w:rsidRDefault="00964909" w:rsidP="00792D1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shd w:val="clear" w:color="auto" w:fill="B4E4E8"/>
                <w:lang w:val="fi-FI" w:eastAsia="ru-RU"/>
              </w:rPr>
              <w:t>Metsäkonetekniikan diplomi-insinöörin koulutus Petroskoin valtion yliopistossa.</w:t>
            </w: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br/>
            </w:r>
            <w:r w:rsidRPr="00792D1C">
              <w:rPr>
                <w:rFonts w:ascii="Arial" w:eastAsia="Times New Roman" w:hAnsi="Arial" w:cs="Arial"/>
                <w:color w:val="000000"/>
                <w:shd w:val="clear" w:color="auto" w:fill="B4E4E8"/>
                <w:lang w:eastAsia="ru-RU"/>
              </w:rPr>
              <w:t>Se on rinnastettu (29.10.2015) Suomessa ja vastaa ylempää korkeakoulututkintoa.</w:t>
            </w:r>
          </w:p>
          <w:p w14:paraId="48363414" w14:textId="77777777" w:rsidR="00964909" w:rsidRPr="00F339AB" w:rsidRDefault="00964909" w:rsidP="00F339AB"/>
        </w:tc>
        <w:tc>
          <w:tcPr>
            <w:tcW w:w="4854" w:type="dxa"/>
          </w:tcPr>
          <w:p w14:paraId="6278CF9C" w14:textId="77777777" w:rsidR="00964909" w:rsidRDefault="00964909" w:rsidP="00652C27">
            <w:pPr>
              <w:rPr>
                <w:lang w:val="en-US"/>
              </w:rPr>
            </w:pPr>
          </w:p>
        </w:tc>
      </w:tr>
      <w:tr w:rsidR="00964909" w14:paraId="2DA8FB2D" w14:textId="77777777" w:rsidTr="00A21BA1">
        <w:tc>
          <w:tcPr>
            <w:tcW w:w="4854" w:type="dxa"/>
          </w:tcPr>
          <w:p w14:paraId="0A4ECA7E" w14:textId="77777777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Bachelor of Engineering, Information and Communication Technologies</w:t>
            </w:r>
          </w:p>
          <w:p w14:paraId="56BCB13F" w14:textId="6459306C" w:rsidR="00964909" w:rsidRPr="00B665DA" w:rsidRDefault="00964909" w:rsidP="00D50108">
            <w:r w:rsidRPr="00073888">
              <w:t>first-year student</w:t>
            </w:r>
          </w:p>
        </w:tc>
        <w:tc>
          <w:tcPr>
            <w:tcW w:w="4854" w:type="dxa"/>
          </w:tcPr>
          <w:p w14:paraId="27C13A3C" w14:textId="77777777" w:rsidR="00964909" w:rsidRPr="00C43AE7" w:rsidRDefault="00964909" w:rsidP="003009D4">
            <w:pPr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</w:pPr>
            <w:r w:rsidRPr="00C43AE7"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  <w:t>Insinööri (AMK), tieto- ja viestintätekniikka</w:t>
            </w:r>
          </w:p>
          <w:p w14:paraId="1743D23F" w14:textId="7352500A" w:rsidR="00964909" w:rsidRPr="00C43AE7" w:rsidRDefault="00964909" w:rsidP="003009D4">
            <w:pPr>
              <w:rPr>
                <w:rFonts w:eastAsia="Times New Roman" w:cs="Times New Roman"/>
                <w:lang w:val="fi-FI" w:eastAsia="ru-RU"/>
              </w:rPr>
            </w:pPr>
            <w:r w:rsidRPr="00C43AE7">
              <w:rPr>
                <w:rFonts w:eastAsia="Times New Roman" w:cs="Times New Roman"/>
                <w:lang w:val="fi-FI" w:eastAsia="ru-RU"/>
              </w:rPr>
              <w:t>ensimmäisen vuoden opiskelija</w:t>
            </w:r>
          </w:p>
          <w:p w14:paraId="1FE8B0E7" w14:textId="77777777" w:rsidR="00964909" w:rsidRPr="00C43AE7" w:rsidRDefault="00964909" w:rsidP="00F339AB">
            <w:pPr>
              <w:rPr>
                <w:lang w:val="fi-FI"/>
              </w:rPr>
            </w:pPr>
          </w:p>
        </w:tc>
        <w:tc>
          <w:tcPr>
            <w:tcW w:w="4854" w:type="dxa"/>
          </w:tcPr>
          <w:p w14:paraId="4CA3958C" w14:textId="77777777" w:rsidR="00964909" w:rsidRPr="00C43AE7" w:rsidRDefault="00964909" w:rsidP="00652C27">
            <w:r w:rsidRPr="00C43AE7">
              <w:t>Бакалавр инженерных, информационных и коммуникационных технологий</w:t>
            </w:r>
          </w:p>
          <w:p w14:paraId="3CD760CA" w14:textId="3AACEE6E" w:rsidR="00964909" w:rsidRDefault="00964909" w:rsidP="00652C27">
            <w:pPr>
              <w:rPr>
                <w:lang w:val="en-US"/>
              </w:rPr>
            </w:pPr>
            <w:r>
              <w:rPr>
                <w:lang w:val="en-US"/>
              </w:rPr>
              <w:t>Студент первого курса</w:t>
            </w:r>
          </w:p>
        </w:tc>
      </w:tr>
      <w:tr w:rsidR="00964909" w:rsidRPr="00F20DF0" w14:paraId="7A2E4F60" w14:textId="77777777" w:rsidTr="00A21BA1">
        <w:tc>
          <w:tcPr>
            <w:tcW w:w="4854" w:type="dxa"/>
          </w:tcPr>
          <w:p w14:paraId="02C68912" w14:textId="77777777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Northern Fleet, Military unit 15010, 694 guard company.</w:t>
            </w:r>
          </w:p>
          <w:p w14:paraId="29E8C83B" w14:textId="52C4BC03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Military service on conscription. Sergeant.</w:t>
            </w:r>
          </w:p>
        </w:tc>
        <w:tc>
          <w:tcPr>
            <w:tcW w:w="4854" w:type="dxa"/>
          </w:tcPr>
          <w:p w14:paraId="6BE24246" w14:textId="77777777" w:rsidR="00964909" w:rsidRPr="00C43AE7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</w:pPr>
            <w:r w:rsidRPr="00C43AE7"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  <w:t>Pohjois-Fleet, sotilasyksikkö 15010, 694 vartiointiyritys.</w:t>
            </w:r>
          </w:p>
          <w:p w14:paraId="62564F4E" w14:textId="62155DA1" w:rsidR="00964909" w:rsidRPr="006C609C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C43AE7"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  <w:t xml:space="preserve">Sotilaspalvonta. </w:t>
            </w:r>
            <w:r w:rsidRPr="006C609C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Kersantti.</w:t>
            </w:r>
          </w:p>
        </w:tc>
        <w:tc>
          <w:tcPr>
            <w:tcW w:w="4854" w:type="dxa"/>
          </w:tcPr>
          <w:p w14:paraId="2365EFC2" w14:textId="77777777" w:rsidR="00964909" w:rsidRPr="00C43AE7" w:rsidRDefault="00964909" w:rsidP="00652C27">
            <w:r w:rsidRPr="00C43AE7">
              <w:t>Северный Флот, войсковая часть 15010, 694 рота охраны.</w:t>
            </w:r>
          </w:p>
          <w:p w14:paraId="242D554E" w14:textId="12B615DA" w:rsidR="00964909" w:rsidRPr="00C43AE7" w:rsidRDefault="00964909" w:rsidP="00652C27">
            <w:r w:rsidRPr="00C43AE7">
              <w:t>Военная служба по призыву. Сержант.</w:t>
            </w:r>
          </w:p>
        </w:tc>
      </w:tr>
      <w:tr w:rsidR="00964909" w:rsidRPr="00992250" w14:paraId="32E0C3D1" w14:textId="77777777" w:rsidTr="00A21BA1">
        <w:tc>
          <w:tcPr>
            <w:tcW w:w="4854" w:type="dxa"/>
          </w:tcPr>
          <w:p w14:paraId="70AB671B" w14:textId="77777777" w:rsidR="00964909" w:rsidRPr="009D0FC7" w:rsidRDefault="00964909" w:rsidP="00D50108"/>
        </w:tc>
        <w:tc>
          <w:tcPr>
            <w:tcW w:w="4854" w:type="dxa"/>
          </w:tcPr>
          <w:p w14:paraId="60C20AF9" w14:textId="77777777" w:rsidR="00964909" w:rsidRPr="00C43AE7" w:rsidRDefault="00964909" w:rsidP="00095159">
            <w:pPr>
              <w:rPr>
                <w:rFonts w:ascii="Times New Roman" w:eastAsia="Times New Roman" w:hAnsi="Times New Roman" w:cs="Times New Roman"/>
                <w:lang w:val="fi-FI"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>01.02.2017 – 01.06.2017Huoltoneuvoja autokorjaamossa (Eko Home Helsinki Oy).</w:t>
            </w:r>
          </w:p>
          <w:p w14:paraId="7A9F59C9" w14:textId="77777777" w:rsidR="00964909" w:rsidRPr="00C43AE7" w:rsidRDefault="00964909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val="fi-FI" w:eastAsia="ru-RU"/>
              </w:rPr>
            </w:pPr>
          </w:p>
        </w:tc>
        <w:tc>
          <w:tcPr>
            <w:tcW w:w="4854" w:type="dxa"/>
          </w:tcPr>
          <w:p w14:paraId="4E447246" w14:textId="77777777" w:rsidR="00964909" w:rsidRPr="00C43AE7" w:rsidRDefault="00964909" w:rsidP="00652C27">
            <w:pPr>
              <w:rPr>
                <w:lang w:val="fi-FI"/>
              </w:rPr>
            </w:pPr>
          </w:p>
        </w:tc>
      </w:tr>
      <w:tr w:rsidR="00964909" w:rsidRPr="00F20DF0" w14:paraId="7DE7478A" w14:textId="77777777" w:rsidTr="00A21BA1">
        <w:tc>
          <w:tcPr>
            <w:tcW w:w="4854" w:type="dxa"/>
          </w:tcPr>
          <w:p w14:paraId="48F45C7F" w14:textId="43904BCE" w:rsidR="00964909" w:rsidRPr="00C43AE7" w:rsidRDefault="00964909" w:rsidP="00927856">
            <w:pPr>
              <w:rPr>
                <w:lang w:val="en-US"/>
              </w:rPr>
            </w:pPr>
            <w:r w:rsidRPr="00C43AE7">
              <w:rPr>
                <w:lang w:val="en-US"/>
              </w:rPr>
              <w:t xml:space="preserve">I have a lot of experience in the investigation </w:t>
            </w:r>
          </w:p>
          <w:p w14:paraId="61EF1032" w14:textId="04A4C51E" w:rsidR="00964909" w:rsidRPr="00C43AE7" w:rsidRDefault="00964909" w:rsidP="00D50108">
            <w:pPr>
              <w:rPr>
                <w:lang w:val="en-US"/>
              </w:rPr>
            </w:pPr>
            <w:r w:rsidRPr="00C43AE7">
              <w:rPr>
                <w:lang w:val="en-US"/>
              </w:rPr>
              <w:t>of traffic accidents and their consequences, but this content will refer to my competence in IT technology.</w:t>
            </w:r>
          </w:p>
        </w:tc>
        <w:tc>
          <w:tcPr>
            <w:tcW w:w="4854" w:type="dxa"/>
          </w:tcPr>
          <w:p w14:paraId="2B4D3A96" w14:textId="5F6D852D" w:rsidR="00964909" w:rsidRPr="00C43AE7" w:rsidRDefault="00964909" w:rsidP="00095159">
            <w:pPr>
              <w:rPr>
                <w:rFonts w:ascii="Arial" w:eastAsia="Times New Roman" w:hAnsi="Arial" w:cs="Arial"/>
                <w:color w:val="000000"/>
                <w:lang w:val="fi-FI"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>Minulla on paljon kokemusta liikenneonnettomuuksien ja niiden seurausten tutkimisesta, mutta tämä sisältö viittaa osaamiseen IT-tekniikassa.</w:t>
            </w:r>
          </w:p>
        </w:tc>
        <w:tc>
          <w:tcPr>
            <w:tcW w:w="4854" w:type="dxa"/>
          </w:tcPr>
          <w:p w14:paraId="4CCD5FF6" w14:textId="1B821F07" w:rsidR="00964909" w:rsidRPr="00C43AE7" w:rsidRDefault="00964909" w:rsidP="00652C27">
            <w:r w:rsidRPr="00C43AE7">
              <w:t>У меня достаточно большой опыт в исследовании дорожно-транспортных происшествий и их последствий, но в данном контенте пойдет речь о моей компетенции в сфере ИТ технологий.</w:t>
            </w:r>
          </w:p>
        </w:tc>
      </w:tr>
      <w:tr w:rsidR="00964909" w:rsidRPr="00F20DF0" w14:paraId="4001F842" w14:textId="77777777" w:rsidTr="00A21BA1">
        <w:tc>
          <w:tcPr>
            <w:tcW w:w="4854" w:type="dxa"/>
          </w:tcPr>
          <w:p w14:paraId="02777000" w14:textId="05C2F5B8" w:rsidR="00964909" w:rsidRPr="00C43AE7" w:rsidRDefault="00964909" w:rsidP="00105084">
            <w:pPr>
              <w:rPr>
                <w:lang w:val="en-US"/>
              </w:rPr>
            </w:pPr>
            <w:r w:rsidRPr="00C43AE7">
              <w:rPr>
                <w:lang w:val="en-US"/>
              </w:rPr>
              <w:t>In this field I'm just starting out</w:t>
            </w:r>
            <w:r w:rsidR="003A334B">
              <w:rPr>
                <w:lang w:val="en-US"/>
              </w:rPr>
              <w:t xml:space="preserve">, </w:t>
            </w:r>
            <w:r w:rsidR="003A334B" w:rsidRPr="003A334B">
              <w:rPr>
                <w:lang w:val="en-US"/>
              </w:rPr>
              <w:t>there's still a lot to learn</w:t>
            </w:r>
            <w:r w:rsidRPr="00C43AE7">
              <w:rPr>
                <w:lang w:val="en-US"/>
              </w:rPr>
              <w:t xml:space="preserve"> and therefore I'm just offering to evaluate my skills in HTML5, CSS and JavaScript at the moment, based on my personal page.</w:t>
            </w:r>
          </w:p>
        </w:tc>
        <w:tc>
          <w:tcPr>
            <w:tcW w:w="4854" w:type="dxa"/>
          </w:tcPr>
          <w:p w14:paraId="3B105B89" w14:textId="4F580E36" w:rsidR="00964909" w:rsidRPr="00C43AE7" w:rsidRDefault="00964909" w:rsidP="00095159">
            <w:pPr>
              <w:rPr>
                <w:rFonts w:ascii="Arial" w:eastAsia="Times New Roman" w:hAnsi="Arial" w:cs="Arial"/>
                <w:color w:val="000000"/>
                <w:lang w:val="fi-FI"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 xml:space="preserve">Tällä alalla aloin vain aloittaa, </w:t>
            </w:r>
            <w:r w:rsidR="003A334B" w:rsidRPr="003A334B">
              <w:rPr>
                <w:rFonts w:ascii="Arial" w:eastAsia="Times New Roman" w:hAnsi="Arial" w:cs="Arial"/>
                <w:color w:val="000000"/>
                <w:lang w:val="fi-FI" w:eastAsia="ru-RU"/>
              </w:rPr>
              <w:t>on vielä paljon opittavaa</w:t>
            </w:r>
            <w:r w:rsidR="003A334B">
              <w:rPr>
                <w:rFonts w:ascii="Arial" w:eastAsia="Times New Roman" w:hAnsi="Arial" w:cs="Arial"/>
                <w:color w:val="000000"/>
                <w:lang w:val="fi-FI" w:eastAsia="ru-RU"/>
              </w:rPr>
              <w:t xml:space="preserve"> </w:t>
            </w: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>ja siksi tarjoan vain arvioitavani HTML5-, CSS- ja JavaScript-taitojani tällä hetkellä omalla sivullani.</w:t>
            </w:r>
          </w:p>
        </w:tc>
        <w:tc>
          <w:tcPr>
            <w:tcW w:w="4854" w:type="dxa"/>
          </w:tcPr>
          <w:p w14:paraId="7D945EB3" w14:textId="1E0DD222" w:rsidR="00964909" w:rsidRPr="00C43AE7" w:rsidRDefault="00964909" w:rsidP="00623493">
            <w:r w:rsidRPr="00C43AE7">
              <w:t>В этой области я только начинаю свой путь</w:t>
            </w:r>
            <w:r w:rsidR="00493FED">
              <w:t>, многому еще предстоит научиться</w:t>
            </w:r>
            <w:r w:rsidRPr="00C43AE7">
              <w:t xml:space="preserve"> и поэтому пока предлагаю оценить мои навыки в </w:t>
            </w:r>
            <w:r w:rsidRPr="00623493">
              <w:rPr>
                <w:lang w:val="en-US"/>
              </w:rPr>
              <w:t>HTML</w:t>
            </w:r>
            <w:r w:rsidRPr="00C43AE7">
              <w:t>5, С</w:t>
            </w:r>
            <w:r w:rsidRPr="00623493">
              <w:rPr>
                <w:lang w:val="en-US"/>
              </w:rPr>
              <w:t>SS</w:t>
            </w:r>
            <w:r w:rsidRPr="00C43AE7">
              <w:t xml:space="preserve"> и </w:t>
            </w:r>
            <w:r w:rsidRPr="00623493">
              <w:rPr>
                <w:lang w:val="en-US"/>
              </w:rPr>
              <w:t>JavaScript</w:t>
            </w:r>
            <w:r w:rsidRPr="00C43AE7">
              <w:t xml:space="preserve"> на данный момент, исходя из сделанной мной персональной страницы.</w:t>
            </w:r>
          </w:p>
        </w:tc>
      </w:tr>
      <w:tr w:rsidR="00964909" w:rsidRPr="00F20DF0" w14:paraId="4411A9AB" w14:textId="77777777" w:rsidTr="00A21BA1">
        <w:tc>
          <w:tcPr>
            <w:tcW w:w="4854" w:type="dxa"/>
          </w:tcPr>
          <w:p w14:paraId="3CCB26B6" w14:textId="7A9B7D58" w:rsidR="00964909" w:rsidRPr="00063D8C" w:rsidRDefault="00063D8C" w:rsidP="00D50108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63D8C">
              <w:rPr>
                <w:lang w:val="en-US"/>
              </w:rPr>
              <w:t xml:space="preserve">In this section I will try to experiment and evaluate my knowledge of the subjects that were given in the first semester. For 100% I will consider the knowledge of an advanced programmer. This is a very subjective </w:t>
            </w:r>
            <w:r w:rsidRPr="00063D8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evaluation</w:t>
            </w:r>
            <w:r w:rsidRPr="00063D8C">
              <w:rPr>
                <w:lang w:val="en-US"/>
              </w:rPr>
              <w:t>, which rather shows how much knowledge has yet to be mastered so that the orange indicator approaches the right side.</w:t>
            </w:r>
          </w:p>
        </w:tc>
        <w:tc>
          <w:tcPr>
            <w:tcW w:w="4854" w:type="dxa"/>
          </w:tcPr>
          <w:p w14:paraId="5898E411" w14:textId="2CB661D1" w:rsidR="00964909" w:rsidRPr="00A405D6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3AE7">
              <w:rPr>
                <w:rFonts w:ascii="Arial" w:eastAsia="Times New Roman" w:hAnsi="Arial" w:cs="Arial"/>
                <w:color w:val="000000"/>
                <w:lang w:val="fi-FI" w:eastAsia="ru-RU"/>
              </w:rPr>
              <w:t xml:space="preserve">Tässä osiossa yritän arvioida tietämykseni ensimmäisellä lukukaudella annetuista aiheista. </w:t>
            </w:r>
            <w:r w:rsidRPr="00986456">
              <w:rPr>
                <w:rFonts w:ascii="Arial" w:eastAsia="Times New Roman" w:hAnsi="Arial" w:cs="Arial"/>
                <w:color w:val="000000"/>
                <w:lang w:eastAsia="ru-RU"/>
              </w:rPr>
              <w:t>100% ajattelen kehittyneiden ohjelmoijien tuntemusta.</w:t>
            </w:r>
          </w:p>
        </w:tc>
        <w:tc>
          <w:tcPr>
            <w:tcW w:w="4854" w:type="dxa"/>
          </w:tcPr>
          <w:p w14:paraId="7C7232BE" w14:textId="5C01B79A" w:rsidR="00964909" w:rsidRPr="003F1048" w:rsidRDefault="003F1048" w:rsidP="009611F3">
            <w:r w:rsidRPr="003F1048">
              <w:t>В данном разделе попробую поэкспериментировать и оценить свои знания по предметам, которые давались в первом семестре. За 100% буду считать знания продвинутого программиста. Это весьма субъективная оценка, которая скорее показывает, сколько знаний еще предстоит освоить, чтобы оранжевый индикатор приблизился к правой части.</w:t>
            </w:r>
          </w:p>
        </w:tc>
      </w:tr>
      <w:tr w:rsidR="00964909" w:rsidRPr="00F20DF0" w14:paraId="35E32BE3" w14:textId="77777777" w:rsidTr="00A21BA1">
        <w:tc>
          <w:tcPr>
            <w:tcW w:w="4854" w:type="dxa"/>
          </w:tcPr>
          <w:p w14:paraId="3205E804" w14:textId="77777777" w:rsidR="00964909" w:rsidRPr="009611F3" w:rsidRDefault="00964909" w:rsidP="00D50108"/>
        </w:tc>
        <w:tc>
          <w:tcPr>
            <w:tcW w:w="4854" w:type="dxa"/>
          </w:tcPr>
          <w:p w14:paraId="27A29FCC" w14:textId="77777777" w:rsidR="00964909" w:rsidRPr="00F74ED9" w:rsidRDefault="00964909" w:rsidP="00095159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854" w:type="dxa"/>
          </w:tcPr>
          <w:p w14:paraId="24D90D62" w14:textId="77777777" w:rsidR="00964909" w:rsidRPr="003F1048" w:rsidRDefault="00964909" w:rsidP="009611F3"/>
        </w:tc>
      </w:tr>
    </w:tbl>
    <w:p w14:paraId="25D7D37A" w14:textId="728875AF" w:rsidR="00FC52D7" w:rsidRPr="007D4AB0" w:rsidRDefault="00B87A24" w:rsidP="006628CA"/>
    <w:sectPr w:rsidR="00FC52D7" w:rsidRPr="007D4AB0" w:rsidSect="00306346">
      <w:headerReference w:type="default" r:id="rId8"/>
      <w:footerReference w:type="default" r:id="rId9"/>
      <w:pgSz w:w="16840" w:h="11900" w:orient="landscape"/>
      <w:pgMar w:top="2438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2BB18" w14:textId="77777777" w:rsidR="00B87A24" w:rsidRDefault="00B87A24" w:rsidP="00AB7AE2">
      <w:r>
        <w:separator/>
      </w:r>
    </w:p>
  </w:endnote>
  <w:endnote w:type="continuationSeparator" w:id="0">
    <w:p w14:paraId="38D0DAF1" w14:textId="77777777" w:rsidR="00B87A24" w:rsidRDefault="00B87A24" w:rsidP="00AB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2AF6A" w14:textId="77777777" w:rsidR="00CB0738" w:rsidRDefault="00CB0738" w:rsidP="008428ED">
    <w:pPr>
      <w:pStyle w:val="a7"/>
      <w:spacing w:line="360" w:lineRule="auto"/>
      <w:ind w:left="-14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27112" w14:textId="77777777" w:rsidR="00B87A24" w:rsidRDefault="00B87A24" w:rsidP="00AB7AE2">
      <w:r>
        <w:separator/>
      </w:r>
    </w:p>
  </w:footnote>
  <w:footnote w:type="continuationSeparator" w:id="0">
    <w:p w14:paraId="4EE44E0F" w14:textId="77777777" w:rsidR="00B87A24" w:rsidRDefault="00B87A24" w:rsidP="00AB7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EBF95" w14:textId="77777777" w:rsidR="003A0F87" w:rsidRDefault="003A0F87" w:rsidP="009B21FF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87A24">
      <w:rPr>
        <w:rStyle w:val="a9"/>
        <w:noProof/>
      </w:rPr>
      <w:t>1</w:t>
    </w:r>
    <w:r>
      <w:rPr>
        <w:rStyle w:val="a9"/>
      </w:rPr>
      <w:fldChar w:fldCharType="end"/>
    </w:r>
  </w:p>
  <w:p w14:paraId="0C289C10" w14:textId="77777777" w:rsidR="00CB0738" w:rsidRDefault="00CB0738" w:rsidP="003A0F87">
    <w:pPr>
      <w:pStyle w:val="Kansi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4E7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82C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2605D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66CE0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88B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12615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AA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53891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1A4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586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961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8B392D"/>
    <w:multiLevelType w:val="multilevel"/>
    <w:tmpl w:val="590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036570"/>
    <w:multiLevelType w:val="hybridMultilevel"/>
    <w:tmpl w:val="6D42D522"/>
    <w:lvl w:ilvl="0" w:tplc="4C78F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31792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EBF2AAB"/>
    <w:multiLevelType w:val="multilevel"/>
    <w:tmpl w:val="4286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6"/>
    <w:rsid w:val="000026D2"/>
    <w:rsid w:val="00025846"/>
    <w:rsid w:val="00050D31"/>
    <w:rsid w:val="00063D8C"/>
    <w:rsid w:val="00066958"/>
    <w:rsid w:val="00072CB7"/>
    <w:rsid w:val="00073888"/>
    <w:rsid w:val="0008137B"/>
    <w:rsid w:val="00095159"/>
    <w:rsid w:val="000A3913"/>
    <w:rsid w:val="000B5A91"/>
    <w:rsid w:val="000C1FAE"/>
    <w:rsid w:val="000C3987"/>
    <w:rsid w:val="00105084"/>
    <w:rsid w:val="001141A2"/>
    <w:rsid w:val="00164804"/>
    <w:rsid w:val="00171B6A"/>
    <w:rsid w:val="001A2369"/>
    <w:rsid w:val="001A3A4E"/>
    <w:rsid w:val="001B0981"/>
    <w:rsid w:val="001F2547"/>
    <w:rsid w:val="00234F60"/>
    <w:rsid w:val="00237889"/>
    <w:rsid w:val="00240E78"/>
    <w:rsid w:val="00245455"/>
    <w:rsid w:val="00247ECB"/>
    <w:rsid w:val="00270B5B"/>
    <w:rsid w:val="00281E44"/>
    <w:rsid w:val="002863CD"/>
    <w:rsid w:val="00297BC3"/>
    <w:rsid w:val="002B32F0"/>
    <w:rsid w:val="003009D4"/>
    <w:rsid w:val="00306346"/>
    <w:rsid w:val="00307C5A"/>
    <w:rsid w:val="003139B0"/>
    <w:rsid w:val="00323A4D"/>
    <w:rsid w:val="0034531E"/>
    <w:rsid w:val="0035581D"/>
    <w:rsid w:val="003563B6"/>
    <w:rsid w:val="003638FE"/>
    <w:rsid w:val="0036691D"/>
    <w:rsid w:val="00377B97"/>
    <w:rsid w:val="0038064F"/>
    <w:rsid w:val="00382891"/>
    <w:rsid w:val="003A0F87"/>
    <w:rsid w:val="003A334B"/>
    <w:rsid w:val="003F1048"/>
    <w:rsid w:val="003F763C"/>
    <w:rsid w:val="00416711"/>
    <w:rsid w:val="00425022"/>
    <w:rsid w:val="00493FED"/>
    <w:rsid w:val="004A599E"/>
    <w:rsid w:val="004B1C28"/>
    <w:rsid w:val="004D1AF4"/>
    <w:rsid w:val="00535C9F"/>
    <w:rsid w:val="00575370"/>
    <w:rsid w:val="00587F06"/>
    <w:rsid w:val="0059193F"/>
    <w:rsid w:val="005B2242"/>
    <w:rsid w:val="005D49B5"/>
    <w:rsid w:val="005D6CB9"/>
    <w:rsid w:val="00621789"/>
    <w:rsid w:val="00623493"/>
    <w:rsid w:val="006258CC"/>
    <w:rsid w:val="00634B78"/>
    <w:rsid w:val="00643C7C"/>
    <w:rsid w:val="00652C27"/>
    <w:rsid w:val="006628CA"/>
    <w:rsid w:val="006C609C"/>
    <w:rsid w:val="006F329F"/>
    <w:rsid w:val="00701C8C"/>
    <w:rsid w:val="00704C6B"/>
    <w:rsid w:val="007360DF"/>
    <w:rsid w:val="0075646D"/>
    <w:rsid w:val="00770BD4"/>
    <w:rsid w:val="007720B1"/>
    <w:rsid w:val="007747E8"/>
    <w:rsid w:val="007758EA"/>
    <w:rsid w:val="00792D1C"/>
    <w:rsid w:val="007A36DB"/>
    <w:rsid w:val="007D4AB0"/>
    <w:rsid w:val="00800EB3"/>
    <w:rsid w:val="00811149"/>
    <w:rsid w:val="008428ED"/>
    <w:rsid w:val="00872623"/>
    <w:rsid w:val="00892025"/>
    <w:rsid w:val="008B0700"/>
    <w:rsid w:val="008F16DB"/>
    <w:rsid w:val="009277F7"/>
    <w:rsid w:val="00927856"/>
    <w:rsid w:val="009611F3"/>
    <w:rsid w:val="00964909"/>
    <w:rsid w:val="00972467"/>
    <w:rsid w:val="00980EEC"/>
    <w:rsid w:val="00986456"/>
    <w:rsid w:val="00992250"/>
    <w:rsid w:val="009A2CEC"/>
    <w:rsid w:val="009A67BF"/>
    <w:rsid w:val="009D0FC7"/>
    <w:rsid w:val="009D7F3E"/>
    <w:rsid w:val="009E4171"/>
    <w:rsid w:val="00A21BA1"/>
    <w:rsid w:val="00A405D6"/>
    <w:rsid w:val="00A44A7D"/>
    <w:rsid w:val="00AA76C8"/>
    <w:rsid w:val="00AB2722"/>
    <w:rsid w:val="00AB7AE2"/>
    <w:rsid w:val="00AD17E3"/>
    <w:rsid w:val="00AE1E5E"/>
    <w:rsid w:val="00AE3F0A"/>
    <w:rsid w:val="00B028E4"/>
    <w:rsid w:val="00B14C9C"/>
    <w:rsid w:val="00B340FD"/>
    <w:rsid w:val="00B36267"/>
    <w:rsid w:val="00B402C0"/>
    <w:rsid w:val="00B665DA"/>
    <w:rsid w:val="00B879A8"/>
    <w:rsid w:val="00B87A24"/>
    <w:rsid w:val="00B95B41"/>
    <w:rsid w:val="00BA2071"/>
    <w:rsid w:val="00BB32F6"/>
    <w:rsid w:val="00BF0658"/>
    <w:rsid w:val="00C20024"/>
    <w:rsid w:val="00C43AE7"/>
    <w:rsid w:val="00C477B6"/>
    <w:rsid w:val="00C7376F"/>
    <w:rsid w:val="00CB0738"/>
    <w:rsid w:val="00CC24A9"/>
    <w:rsid w:val="00CD1786"/>
    <w:rsid w:val="00CD34F6"/>
    <w:rsid w:val="00CE1823"/>
    <w:rsid w:val="00D378EF"/>
    <w:rsid w:val="00D50108"/>
    <w:rsid w:val="00D542FF"/>
    <w:rsid w:val="00D67E51"/>
    <w:rsid w:val="00D73624"/>
    <w:rsid w:val="00D741D1"/>
    <w:rsid w:val="00D7677E"/>
    <w:rsid w:val="00DA051D"/>
    <w:rsid w:val="00DB4E86"/>
    <w:rsid w:val="00DF254C"/>
    <w:rsid w:val="00E221EC"/>
    <w:rsid w:val="00E32CFC"/>
    <w:rsid w:val="00E35897"/>
    <w:rsid w:val="00E43BEF"/>
    <w:rsid w:val="00E5054C"/>
    <w:rsid w:val="00EA0C5B"/>
    <w:rsid w:val="00EC745E"/>
    <w:rsid w:val="00EE1059"/>
    <w:rsid w:val="00F20DF0"/>
    <w:rsid w:val="00F2109D"/>
    <w:rsid w:val="00F24259"/>
    <w:rsid w:val="00F339AB"/>
    <w:rsid w:val="00F4657B"/>
    <w:rsid w:val="00F467E9"/>
    <w:rsid w:val="00F52E2B"/>
    <w:rsid w:val="00F64580"/>
    <w:rsid w:val="00F64BE6"/>
    <w:rsid w:val="00F70D22"/>
    <w:rsid w:val="00F74ED9"/>
    <w:rsid w:val="00F77CEC"/>
    <w:rsid w:val="00F81774"/>
    <w:rsid w:val="00F874BE"/>
    <w:rsid w:val="00F911CE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59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D4AB0"/>
  </w:style>
  <w:style w:type="paragraph" w:styleId="1">
    <w:name w:val="heading 1"/>
    <w:basedOn w:val="a"/>
    <w:next w:val="a"/>
    <w:link w:val="10"/>
    <w:uiPriority w:val="9"/>
    <w:qFormat/>
    <w:rsid w:val="00CD34F6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1FAE"/>
    <w:pPr>
      <w:keepNext/>
      <w:keepLines/>
      <w:numPr>
        <w:ilvl w:val="1"/>
        <w:numId w:val="12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FAE"/>
    <w:pPr>
      <w:keepNext/>
      <w:keepLines/>
      <w:numPr>
        <w:ilvl w:val="2"/>
        <w:numId w:val="12"/>
      </w:numPr>
      <w:spacing w:before="40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26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26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26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26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26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26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4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C1FA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C1FAE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35"/>
    <w:unhideWhenUsed/>
    <w:qFormat/>
    <w:rsid w:val="00575370"/>
    <w:pPr>
      <w:spacing w:after="200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52E2B"/>
    <w:pPr>
      <w:tabs>
        <w:tab w:val="left" w:pos="480"/>
        <w:tab w:val="right" w:leader="dot" w:pos="8318"/>
      </w:tabs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52E2B"/>
    <w:pPr>
      <w:ind w:left="238"/>
    </w:pPr>
    <w:rPr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74BE"/>
    <w:pPr>
      <w:ind w:left="480"/>
    </w:pPr>
    <w:rPr>
      <w:sz w:val="22"/>
      <w:szCs w:val="22"/>
    </w:rPr>
  </w:style>
  <w:style w:type="paragraph" w:styleId="a4">
    <w:name w:val="TOC Heading"/>
    <w:basedOn w:val="1"/>
    <w:next w:val="a"/>
    <w:uiPriority w:val="39"/>
    <w:unhideWhenUsed/>
    <w:qFormat/>
    <w:rsid w:val="00F874BE"/>
    <w:pPr>
      <w:numPr>
        <w:numId w:val="0"/>
      </w:numPr>
      <w:spacing w:before="240"/>
      <w:outlineLvl w:val="9"/>
    </w:pPr>
  </w:style>
  <w:style w:type="paragraph" w:styleId="a5">
    <w:name w:val="header"/>
    <w:basedOn w:val="a"/>
    <w:link w:val="a6"/>
    <w:uiPriority w:val="99"/>
    <w:unhideWhenUsed/>
    <w:rsid w:val="004B1C28"/>
    <w:pPr>
      <w:tabs>
        <w:tab w:val="center" w:pos="4819"/>
        <w:tab w:val="right" w:pos="9638"/>
      </w:tabs>
      <w:jc w:val="right"/>
    </w:pPr>
  </w:style>
  <w:style w:type="character" w:customStyle="1" w:styleId="a6">
    <w:name w:val="Верхний колонтитул Знак"/>
    <w:basedOn w:val="a0"/>
    <w:link w:val="a5"/>
    <w:uiPriority w:val="99"/>
    <w:rsid w:val="004B1C28"/>
    <w:rPr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B3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62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62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2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362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362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a"/>
    <w:qFormat/>
    <w:rsid w:val="00D741D1"/>
    <w:pPr>
      <w:keepNext/>
    </w:pPr>
    <w:rPr>
      <w:lang w:val="fi-FI"/>
    </w:rPr>
  </w:style>
  <w:style w:type="paragraph" w:customStyle="1" w:styleId="Kappaleotsikko">
    <w:name w:val="Kappaleotsikko"/>
    <w:basedOn w:val="a"/>
    <w:qFormat/>
    <w:rsid w:val="00D741D1"/>
    <w:pPr>
      <w:keepNext/>
    </w:pPr>
    <w:rPr>
      <w:b/>
      <w:lang w:val="fi-FI"/>
    </w:rPr>
  </w:style>
  <w:style w:type="paragraph" w:customStyle="1" w:styleId="NumeroimatonHeading1">
    <w:name w:val="NumeroimatonHeading1"/>
    <w:basedOn w:val="1"/>
    <w:qFormat/>
    <w:rsid w:val="003638FE"/>
    <w:pPr>
      <w:numPr>
        <w:numId w:val="0"/>
      </w:numPr>
      <w:ind w:left="432"/>
    </w:pPr>
    <w:rPr>
      <w:lang w:val="fi-FI"/>
    </w:rPr>
  </w:style>
  <w:style w:type="paragraph" w:customStyle="1" w:styleId="Lainaus">
    <w:name w:val="Lainaus"/>
    <w:basedOn w:val="a"/>
    <w:qFormat/>
    <w:rsid w:val="003638FE"/>
    <w:pPr>
      <w:tabs>
        <w:tab w:val="left" w:pos="1304"/>
      </w:tabs>
    </w:pPr>
    <w:rPr>
      <w:i/>
    </w:rPr>
  </w:style>
  <w:style w:type="paragraph" w:customStyle="1" w:styleId="Lhdeluettelo">
    <w:name w:val="Lähdeluettelo"/>
    <w:basedOn w:val="a"/>
    <w:qFormat/>
    <w:rsid w:val="006258CC"/>
  </w:style>
  <w:style w:type="paragraph" w:customStyle="1" w:styleId="KansiHeader">
    <w:name w:val="KansiHeader"/>
    <w:basedOn w:val="a5"/>
    <w:qFormat/>
    <w:rsid w:val="00E35897"/>
    <w:pPr>
      <w:jc w:val="left"/>
    </w:pPr>
  </w:style>
  <w:style w:type="paragraph" w:styleId="a7">
    <w:name w:val="footer"/>
    <w:basedOn w:val="a"/>
    <w:link w:val="a8"/>
    <w:uiPriority w:val="99"/>
    <w:unhideWhenUsed/>
    <w:rsid w:val="00240E78"/>
    <w:pPr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40E78"/>
    <w:rPr>
      <w:color w:val="000000" w:themeColor="text1"/>
    </w:rPr>
  </w:style>
  <w:style w:type="paragraph" w:customStyle="1" w:styleId="KansiLehti">
    <w:name w:val="KansiLehti"/>
    <w:rsid w:val="00F70D22"/>
    <w:pPr>
      <w:jc w:val="center"/>
    </w:pPr>
    <w:rPr>
      <w:rFonts w:ascii="Calibri" w:eastAsia="Times New Roman" w:hAnsi="Calibri" w:cs="Arial"/>
      <w:lang w:val="fi-FI" w:eastAsia="fi-FI"/>
    </w:rPr>
  </w:style>
  <w:style w:type="paragraph" w:customStyle="1" w:styleId="Calibri26">
    <w:name w:val="Calibri 26"/>
    <w:link w:val="Calibri26Char"/>
    <w:qFormat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18">
    <w:name w:val="Calibri 18"/>
    <w:link w:val="Calibri18Char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paragraph" w:customStyle="1" w:styleId="Calibri16">
    <w:name w:val="Calibri 16"/>
    <w:link w:val="Calibri16Char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paragraph" w:customStyle="1" w:styleId="Calibri14">
    <w:name w:val="Calibri 14"/>
    <w:link w:val="Calibri14Char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4Char">
    <w:name w:val="Calibri 14 Char"/>
    <w:link w:val="Calibri14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paragraph" w:customStyle="1" w:styleId="Kansi26">
    <w:name w:val="Kansi26"/>
    <w:basedOn w:val="a"/>
    <w:qFormat/>
    <w:rsid w:val="008B0700"/>
    <w:pPr>
      <w:spacing w:line="276" w:lineRule="auto"/>
    </w:pPr>
    <w:rPr>
      <w:b/>
      <w:sz w:val="52"/>
    </w:rPr>
  </w:style>
  <w:style w:type="paragraph" w:customStyle="1" w:styleId="Kansi18">
    <w:name w:val="Kansi18"/>
    <w:basedOn w:val="a"/>
    <w:qFormat/>
    <w:rsid w:val="008B0700"/>
    <w:pPr>
      <w:spacing w:line="276" w:lineRule="auto"/>
    </w:pPr>
    <w:rPr>
      <w:b/>
      <w:sz w:val="36"/>
    </w:rPr>
  </w:style>
  <w:style w:type="paragraph" w:customStyle="1" w:styleId="Kansi14">
    <w:name w:val="Kansi14"/>
    <w:basedOn w:val="a"/>
    <w:qFormat/>
    <w:rsid w:val="008B0700"/>
    <w:rPr>
      <w:sz w:val="28"/>
    </w:rPr>
  </w:style>
  <w:style w:type="character" w:styleId="a9">
    <w:name w:val="page number"/>
    <w:basedOn w:val="a0"/>
    <w:uiPriority w:val="99"/>
    <w:semiHidden/>
    <w:unhideWhenUsed/>
    <w:rsid w:val="003A0F87"/>
  </w:style>
  <w:style w:type="character" w:styleId="aa">
    <w:name w:val="Hyperlink"/>
    <w:basedOn w:val="a0"/>
    <w:uiPriority w:val="99"/>
    <w:unhideWhenUsed/>
    <w:rsid w:val="00F467E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467E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467E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467E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467E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467E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467E9"/>
    <w:pPr>
      <w:ind w:left="1920"/>
    </w:pPr>
    <w:rPr>
      <w:sz w:val="20"/>
      <w:szCs w:val="20"/>
    </w:rPr>
  </w:style>
  <w:style w:type="paragraph" w:customStyle="1" w:styleId="Heading">
    <w:name w:val="Heading"/>
    <w:basedOn w:val="a"/>
    <w:qFormat/>
    <w:rsid w:val="00F52E2B"/>
    <w:pPr>
      <w:spacing w:after="120"/>
      <w:jc w:val="both"/>
    </w:pPr>
    <w:rPr>
      <w:rFonts w:ascii="Arial" w:hAnsi="Arial"/>
      <w:b/>
      <w:sz w:val="28"/>
      <w:szCs w:val="22"/>
      <w:lang w:val="fi-FI"/>
    </w:rPr>
  </w:style>
  <w:style w:type="character" w:customStyle="1" w:styleId="apple-converted-space">
    <w:name w:val="apple-converted-space"/>
    <w:basedOn w:val="a0"/>
    <w:rsid w:val="007D4AB0"/>
  </w:style>
  <w:style w:type="paragraph" w:styleId="ab">
    <w:name w:val="Normal (Web)"/>
    <w:basedOn w:val="a"/>
    <w:uiPriority w:val="99"/>
    <w:semiHidden/>
    <w:unhideWhenUsed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customStyle="1" w:styleId="p1">
    <w:name w:val="p1"/>
    <w:basedOn w:val="a"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s1">
    <w:name w:val="s1"/>
    <w:basedOn w:val="a0"/>
    <w:rsid w:val="007D4AB0"/>
  </w:style>
  <w:style w:type="character" w:customStyle="1" w:styleId="s2">
    <w:name w:val="s2"/>
    <w:basedOn w:val="a0"/>
    <w:rsid w:val="007D4AB0"/>
  </w:style>
  <w:style w:type="paragraph" w:styleId="ac">
    <w:name w:val="List Paragraph"/>
    <w:basedOn w:val="a"/>
    <w:uiPriority w:val="34"/>
    <w:qFormat/>
    <w:rsid w:val="0035581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5581D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06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dex/Library/Group%20Containers/UBF8T346G9.Office/User%20Content.localized/Templates.localized/JAMK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B4FD08-EC4A-9F4E-B5E7-CEB1F256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JAMK.dotx</Template>
  <TotalTime>92</TotalTime>
  <Pages>4</Pages>
  <Words>1112</Words>
  <Characters>6342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71</cp:revision>
  <dcterms:created xsi:type="dcterms:W3CDTF">2017-10-25T08:13:00Z</dcterms:created>
  <dcterms:modified xsi:type="dcterms:W3CDTF">2017-11-12T08:43:00Z</dcterms:modified>
</cp:coreProperties>
</file>